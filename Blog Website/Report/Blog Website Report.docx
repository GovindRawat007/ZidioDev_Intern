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6B8AF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8ECF76F" wp14:editId="75DD392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CE91D86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6FB7E56B" w14:textId="77777777" w:rsidR="00DF198B" w:rsidRDefault="00DF198B"/>
        </w:tc>
      </w:tr>
      <w:tr w:rsidR="00DF198B" w14:paraId="1C78DFEC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161E8E00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D3A5444" w14:textId="70622541" w:rsidR="00DF198B" w:rsidRPr="00DF198B" w:rsidRDefault="002410C0" w:rsidP="00874FE7">
            <w:pPr>
              <w:pStyle w:val="Heading1"/>
            </w:pPr>
            <w:r>
              <w:t xml:space="preserve">Blog </w:t>
            </w:r>
            <w:r w:rsidR="00A62101">
              <w:t>Website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31BF8C5F" w14:textId="77777777" w:rsidR="00DF198B" w:rsidRDefault="00DF198B"/>
        </w:tc>
      </w:tr>
      <w:tr w:rsidR="00DF198B" w14:paraId="12456B68" w14:textId="77777777" w:rsidTr="00185F4A">
        <w:trPr>
          <w:trHeight w:val="1837"/>
        </w:trPr>
        <w:tc>
          <w:tcPr>
            <w:tcW w:w="1170" w:type="dxa"/>
          </w:tcPr>
          <w:p w14:paraId="6433182E" w14:textId="77777777" w:rsidR="00DF198B" w:rsidRDefault="00DF198B"/>
        </w:tc>
        <w:tc>
          <w:tcPr>
            <w:tcW w:w="8460" w:type="dxa"/>
            <w:gridSpan w:val="7"/>
          </w:tcPr>
          <w:p w14:paraId="17338670" w14:textId="77777777" w:rsidR="00DF198B" w:rsidRDefault="00DF198B"/>
        </w:tc>
        <w:tc>
          <w:tcPr>
            <w:tcW w:w="1160" w:type="dxa"/>
          </w:tcPr>
          <w:p w14:paraId="2EB9357B" w14:textId="77777777" w:rsidR="00DF198B" w:rsidRDefault="00DF198B"/>
        </w:tc>
      </w:tr>
      <w:tr w:rsidR="00DF198B" w14:paraId="209C4CC3" w14:textId="77777777" w:rsidTr="00185F4A">
        <w:trPr>
          <w:trHeight w:val="929"/>
        </w:trPr>
        <w:tc>
          <w:tcPr>
            <w:tcW w:w="2397" w:type="dxa"/>
            <w:gridSpan w:val="4"/>
          </w:tcPr>
          <w:p w14:paraId="0C361F58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35D2D0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895A9B4" w14:textId="77777777" w:rsidR="00DF198B" w:rsidRDefault="00DF198B"/>
        </w:tc>
      </w:tr>
      <w:tr w:rsidR="00DF198B" w14:paraId="62D0C72C" w14:textId="77777777" w:rsidTr="00185F4A">
        <w:trPr>
          <w:trHeight w:val="1460"/>
        </w:trPr>
        <w:tc>
          <w:tcPr>
            <w:tcW w:w="2397" w:type="dxa"/>
            <w:gridSpan w:val="4"/>
          </w:tcPr>
          <w:p w14:paraId="27399DBF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A3CD214" w14:textId="77777777" w:rsidR="002410C0" w:rsidRDefault="002410C0" w:rsidP="00874FE7">
            <w:pPr>
              <w:pStyle w:val="Heading2"/>
            </w:pPr>
            <w:r>
              <w:t>Group 4</w:t>
            </w:r>
          </w:p>
          <w:p w14:paraId="6865781C" w14:textId="33C869CD" w:rsidR="00DF198B" w:rsidRPr="00DF198B" w:rsidRDefault="002410C0" w:rsidP="00874FE7">
            <w:pPr>
              <w:pStyle w:val="Heading2"/>
            </w:pPr>
            <w:r>
              <w:t>Govind Singh</w:t>
            </w:r>
          </w:p>
        </w:tc>
        <w:tc>
          <w:tcPr>
            <w:tcW w:w="2398" w:type="dxa"/>
            <w:gridSpan w:val="4"/>
          </w:tcPr>
          <w:p w14:paraId="17BDAE34" w14:textId="77777777" w:rsidR="00DF198B" w:rsidRDefault="00DF198B"/>
        </w:tc>
      </w:tr>
      <w:tr w:rsidR="00DF198B" w14:paraId="7629B1E6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7E75CB5B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807633D" w14:textId="0907AF52" w:rsidR="00DF198B" w:rsidRPr="00DF198B" w:rsidRDefault="00DF198B" w:rsidP="00874FE7">
            <w:pPr>
              <w:pStyle w:val="Heading3"/>
            </w:pPr>
          </w:p>
          <w:p w14:paraId="1E76D455" w14:textId="71F6DC9C" w:rsidR="00874FE7" w:rsidRPr="00DF198B" w:rsidRDefault="00874FE7" w:rsidP="00874FE7">
            <w:pPr>
              <w:pStyle w:val="Heading3"/>
            </w:pPr>
          </w:p>
          <w:p w14:paraId="4FBC8B0F" w14:textId="00D6D278" w:rsidR="00DF198B" w:rsidRPr="00DF198B" w:rsidRDefault="002410C0" w:rsidP="00874FE7">
            <w:pPr>
              <w:pStyle w:val="Heading3"/>
            </w:pPr>
            <w:r>
              <w:t>UI/UX Designer</w:t>
            </w:r>
          </w:p>
          <w:p w14:paraId="0F2F918C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9798538C36C14C6994E0046833F279D8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71C2ED2D" w14:textId="5E11DB98" w:rsidR="002410C0" w:rsidRPr="002410C0" w:rsidRDefault="002410C0" w:rsidP="002410C0">
            <w:pPr>
              <w:pStyle w:val="Heading3"/>
            </w:pPr>
            <w:r>
              <w:t>Zidio Development</w:t>
            </w:r>
          </w:p>
          <w:p w14:paraId="321686D1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253ED2CC" w14:textId="77777777" w:rsidR="00DF198B" w:rsidRDefault="00DF198B" w:rsidP="00DF198B">
            <w:pPr>
              <w:jc w:val="center"/>
            </w:pPr>
          </w:p>
        </w:tc>
      </w:tr>
      <w:tr w:rsidR="00DF198B" w14:paraId="7A893128" w14:textId="77777777" w:rsidTr="00185F4A">
        <w:tc>
          <w:tcPr>
            <w:tcW w:w="2340" w:type="dxa"/>
            <w:gridSpan w:val="3"/>
          </w:tcPr>
          <w:p w14:paraId="389AC3EF" w14:textId="77777777" w:rsidR="00DF198B" w:rsidRDefault="00DF198B"/>
        </w:tc>
        <w:tc>
          <w:tcPr>
            <w:tcW w:w="6120" w:type="dxa"/>
            <w:gridSpan w:val="3"/>
          </w:tcPr>
          <w:p w14:paraId="245B7993" w14:textId="77777777" w:rsidR="00DF198B" w:rsidRDefault="00DF198B"/>
        </w:tc>
        <w:tc>
          <w:tcPr>
            <w:tcW w:w="2330" w:type="dxa"/>
            <w:gridSpan w:val="3"/>
          </w:tcPr>
          <w:p w14:paraId="6453B665" w14:textId="77777777" w:rsidR="00DF198B" w:rsidRDefault="00DF198B"/>
        </w:tc>
      </w:tr>
    </w:tbl>
    <w:p w14:paraId="7C2FBE05" w14:textId="77777777" w:rsidR="00DF198B" w:rsidRDefault="00DF198B"/>
    <w:p w14:paraId="5892CC8F" w14:textId="003C17AB" w:rsidR="002D2200" w:rsidRDefault="002D2200" w:rsidP="00A62101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2E7B470" wp14:editId="5C4FB831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50D44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3F4574C4" wp14:editId="669D5ED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E6EA8" w14:textId="31775BA4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4B2929AE" wp14:editId="7B79746A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2158"/>
        <w:gridCol w:w="2158"/>
        <w:gridCol w:w="2158"/>
        <w:gridCol w:w="2158"/>
      </w:tblGrid>
      <w:tr w:rsidR="0048120C" w14:paraId="26782743" w14:textId="77777777" w:rsidTr="003A2DC6">
        <w:trPr>
          <w:trHeight w:val="2537"/>
        </w:trPr>
        <w:tc>
          <w:tcPr>
            <w:tcW w:w="2158" w:type="dxa"/>
          </w:tcPr>
          <w:p w14:paraId="2EA7DB4E" w14:textId="77777777" w:rsidR="0048120C" w:rsidRDefault="0048120C"/>
        </w:tc>
        <w:tc>
          <w:tcPr>
            <w:tcW w:w="2158" w:type="dxa"/>
          </w:tcPr>
          <w:p w14:paraId="7895029E" w14:textId="640F13CC" w:rsidR="0048120C" w:rsidRDefault="0048120C"/>
        </w:tc>
        <w:tc>
          <w:tcPr>
            <w:tcW w:w="2158" w:type="dxa"/>
          </w:tcPr>
          <w:p w14:paraId="07926BF3" w14:textId="77777777" w:rsidR="0048120C" w:rsidRDefault="0048120C"/>
        </w:tc>
        <w:tc>
          <w:tcPr>
            <w:tcW w:w="2158" w:type="dxa"/>
          </w:tcPr>
          <w:p w14:paraId="17440932" w14:textId="77777777" w:rsidR="0048120C" w:rsidRDefault="0048120C"/>
        </w:tc>
        <w:tc>
          <w:tcPr>
            <w:tcW w:w="2158" w:type="dxa"/>
          </w:tcPr>
          <w:p w14:paraId="28217452" w14:textId="77777777" w:rsidR="0048120C" w:rsidRDefault="0048120C"/>
        </w:tc>
      </w:tr>
      <w:tr w:rsidR="0048120C" w14:paraId="1A8D20BC" w14:textId="77777777" w:rsidTr="003A2DC6">
        <w:trPr>
          <w:trHeight w:val="800"/>
        </w:trPr>
        <w:tc>
          <w:tcPr>
            <w:tcW w:w="2158" w:type="dxa"/>
          </w:tcPr>
          <w:p w14:paraId="6A86F507" w14:textId="77777777" w:rsidR="0048120C" w:rsidRDefault="0048120C"/>
        </w:tc>
        <w:tc>
          <w:tcPr>
            <w:tcW w:w="6474" w:type="dxa"/>
            <w:gridSpan w:val="3"/>
            <w:shd w:val="clear" w:color="auto" w:fill="FFFFFF" w:themeFill="background1"/>
            <w:vAlign w:val="center"/>
          </w:tcPr>
          <w:p w14:paraId="5672F684" w14:textId="31A52181" w:rsidR="0048120C" w:rsidRDefault="003A2DC6" w:rsidP="00837914">
            <w:pPr>
              <w:pStyle w:val="Heading4"/>
            </w:pPr>
            <w:r>
              <w:t xml:space="preserve">ZidioBlog </w:t>
            </w:r>
            <w:r w:rsidR="00BA3AAA">
              <w:t>W</w:t>
            </w:r>
            <w:r>
              <w:t xml:space="preserve">ebsite </w:t>
            </w:r>
            <w:r w:rsidR="00BA3AAA">
              <w:t>O</w:t>
            </w:r>
            <w:r>
              <w:t>verview</w:t>
            </w:r>
          </w:p>
        </w:tc>
        <w:tc>
          <w:tcPr>
            <w:tcW w:w="2158" w:type="dxa"/>
          </w:tcPr>
          <w:p w14:paraId="13681227" w14:textId="77777777" w:rsidR="0048120C" w:rsidRDefault="0048120C"/>
        </w:tc>
      </w:tr>
      <w:tr w:rsidR="0048120C" w14:paraId="47E84C38" w14:textId="77777777" w:rsidTr="003A2DC6">
        <w:tc>
          <w:tcPr>
            <w:tcW w:w="2158" w:type="dxa"/>
          </w:tcPr>
          <w:p w14:paraId="332D9979" w14:textId="77777777" w:rsidR="0048120C" w:rsidRDefault="0048120C"/>
        </w:tc>
        <w:tc>
          <w:tcPr>
            <w:tcW w:w="2158" w:type="dxa"/>
          </w:tcPr>
          <w:p w14:paraId="7765943D" w14:textId="77777777" w:rsidR="0048120C" w:rsidRDefault="0048120C"/>
        </w:tc>
        <w:tc>
          <w:tcPr>
            <w:tcW w:w="2158" w:type="dxa"/>
          </w:tcPr>
          <w:p w14:paraId="0EF4EDD6" w14:textId="77777777" w:rsidR="0048120C" w:rsidRDefault="0048120C"/>
        </w:tc>
        <w:tc>
          <w:tcPr>
            <w:tcW w:w="2158" w:type="dxa"/>
          </w:tcPr>
          <w:p w14:paraId="6554E004" w14:textId="77777777" w:rsidR="0048120C" w:rsidRDefault="0048120C"/>
        </w:tc>
        <w:tc>
          <w:tcPr>
            <w:tcW w:w="2158" w:type="dxa"/>
          </w:tcPr>
          <w:p w14:paraId="0422D8EA" w14:textId="77777777" w:rsidR="0048120C" w:rsidRDefault="0048120C"/>
        </w:tc>
      </w:tr>
    </w:tbl>
    <w:p w14:paraId="74A2FB79" w14:textId="77777777" w:rsidR="0055122C" w:rsidRDefault="0055122C" w:rsidP="0055122C">
      <w:pPr>
        <w:pStyle w:val="ListParagraph"/>
      </w:pPr>
    </w:p>
    <w:p w14:paraId="3D2DCC40" w14:textId="77777777" w:rsidR="0055122C" w:rsidRDefault="0055122C" w:rsidP="0055122C">
      <w:pPr>
        <w:pStyle w:val="ListParagraph"/>
      </w:pPr>
    </w:p>
    <w:p w14:paraId="0ECE5D56" w14:textId="5CAF417B" w:rsidR="003A2DC6" w:rsidRPr="003A2DC6" w:rsidRDefault="003A2DC6" w:rsidP="0055122C">
      <w:pPr>
        <w:pStyle w:val="ListParagraph"/>
        <w:rPr>
          <w:sz w:val="36"/>
          <w:szCs w:val="36"/>
        </w:rPr>
      </w:pPr>
      <w:r w:rsidRPr="003A2DC6">
        <w:rPr>
          <w:sz w:val="36"/>
          <w:szCs w:val="36"/>
        </w:rPr>
        <w:t xml:space="preserve">Website </w:t>
      </w:r>
      <w:r w:rsidR="0055122C">
        <w:rPr>
          <w:sz w:val="36"/>
          <w:szCs w:val="36"/>
        </w:rPr>
        <w:t>S</w:t>
      </w:r>
      <w:r w:rsidRPr="003A2DC6">
        <w:rPr>
          <w:sz w:val="36"/>
          <w:szCs w:val="36"/>
        </w:rPr>
        <w:t xml:space="preserve">ections </w:t>
      </w:r>
    </w:p>
    <w:p w14:paraId="1F1D1DA0" w14:textId="21018945" w:rsidR="003A2DC6" w:rsidRDefault="003A2DC6" w:rsidP="0055122C">
      <w:pPr>
        <w:pStyle w:val="ListParagraph"/>
        <w:numPr>
          <w:ilvl w:val="0"/>
          <w:numId w:val="2"/>
        </w:numPr>
      </w:pPr>
      <w:r>
        <w:t xml:space="preserve">The ZidioBlog website has several sections, including the Landing Page, About Section, Post Page, Post Section, Comment Section, and ZidioBlog. </w:t>
      </w:r>
    </w:p>
    <w:p w14:paraId="0A2AE5E8" w14:textId="6DE384B5" w:rsidR="003A2DC6" w:rsidRDefault="003A2DC6" w:rsidP="003A2DC6">
      <w:pPr>
        <w:pStyle w:val="ListParagraph"/>
        <w:numPr>
          <w:ilvl w:val="0"/>
          <w:numId w:val="2"/>
        </w:numPr>
      </w:pPr>
      <w:r>
        <w:t xml:space="preserve">There are also links to other pages, such as the Home, About, and Blog pages. </w:t>
      </w:r>
    </w:p>
    <w:p w14:paraId="5236A154" w14:textId="4F0FFBDD" w:rsidR="003A2DC6" w:rsidRDefault="003A2DC6" w:rsidP="003A2DC6">
      <w:pPr>
        <w:pStyle w:val="ListParagraph"/>
        <w:numPr>
          <w:ilvl w:val="0"/>
          <w:numId w:val="2"/>
        </w:numPr>
      </w:pPr>
      <w:r>
        <w:t xml:space="preserve">The website has a subscription feature for users to stay updated with the latest news. </w:t>
      </w:r>
      <w:r>
        <w:br/>
        <w:t xml:space="preserve">Social media links are provided for users to connect with ZidioBlog. </w:t>
      </w:r>
    </w:p>
    <w:p w14:paraId="12D34CBE" w14:textId="77777777" w:rsidR="0055122C" w:rsidRDefault="003A2DC6" w:rsidP="003A2DC6">
      <w:pPr>
        <w:pStyle w:val="ListParagraph"/>
        <w:numPr>
          <w:ilvl w:val="0"/>
          <w:numId w:val="2"/>
        </w:numPr>
      </w:pPr>
      <w:r>
        <w:t xml:space="preserve">Privacy Policy and Terms of Service pages are available for users to review. </w:t>
      </w:r>
      <w:r>
        <w:br/>
      </w:r>
    </w:p>
    <w:p w14:paraId="3B88846B" w14:textId="2E9DE199" w:rsidR="003A2DC6" w:rsidRDefault="003A2DC6" w:rsidP="0055122C">
      <w:pPr>
        <w:pStyle w:val="ListParagraph"/>
      </w:pPr>
      <w:r w:rsidRPr="003A2DC6">
        <w:rPr>
          <w:sz w:val="36"/>
          <w:szCs w:val="36"/>
        </w:rPr>
        <w:t xml:space="preserve">Content </w:t>
      </w:r>
      <w:r w:rsidR="0055122C">
        <w:rPr>
          <w:sz w:val="36"/>
          <w:szCs w:val="36"/>
        </w:rPr>
        <w:t>&amp; T</w:t>
      </w:r>
      <w:r w:rsidRPr="003A2DC6">
        <w:rPr>
          <w:sz w:val="36"/>
          <w:szCs w:val="36"/>
        </w:rPr>
        <w:t>opics</w:t>
      </w:r>
      <w:r>
        <w:t xml:space="preserve"> </w:t>
      </w:r>
    </w:p>
    <w:p w14:paraId="434B84FA" w14:textId="13EA4A6B" w:rsidR="003A2DC6" w:rsidRDefault="003A2DC6" w:rsidP="003A2DC6">
      <w:pPr>
        <w:pStyle w:val="ListParagraph"/>
        <w:numPr>
          <w:ilvl w:val="0"/>
          <w:numId w:val="2"/>
        </w:numPr>
      </w:pPr>
      <w:r>
        <w:t>The ZidioBlog website covers a wide range of technology-related topics.</w:t>
      </w:r>
    </w:p>
    <w:p w14:paraId="072E5785" w14:textId="1E3598F4" w:rsidR="003A2DC6" w:rsidRDefault="003A2DC6" w:rsidP="003A2DC6">
      <w:pPr>
        <w:pStyle w:val="ListParagraph"/>
        <w:numPr>
          <w:ilvl w:val="0"/>
          <w:numId w:val="2"/>
        </w:numPr>
      </w:pPr>
      <w:r>
        <w:t xml:space="preserve">The website features recent posts and trending posts. </w:t>
      </w:r>
    </w:p>
    <w:p w14:paraId="7CA2A3CF" w14:textId="4339458F" w:rsidR="003A2DC6" w:rsidRDefault="003A2DC6" w:rsidP="003A2DC6">
      <w:pPr>
        <w:pStyle w:val="ListParagraph"/>
        <w:numPr>
          <w:ilvl w:val="0"/>
          <w:numId w:val="2"/>
        </w:numPr>
      </w:pPr>
      <w:r>
        <w:t>Each post has a "Read More" option for users to access the full content.</w:t>
      </w:r>
    </w:p>
    <w:p w14:paraId="69FA7BD8" w14:textId="77777777" w:rsidR="0079769C" w:rsidRDefault="0079769C" w:rsidP="0079769C"/>
    <w:p w14:paraId="74730A17" w14:textId="77777777" w:rsidR="0079769C" w:rsidRDefault="0079769C" w:rsidP="0079769C"/>
    <w:p w14:paraId="31D3D9AF" w14:textId="77777777" w:rsidR="0079769C" w:rsidRDefault="0079769C" w:rsidP="0079769C"/>
    <w:p w14:paraId="2F6961AF" w14:textId="77777777" w:rsidR="0079769C" w:rsidRDefault="0079769C" w:rsidP="0079769C"/>
    <w:p w14:paraId="2B49BADF" w14:textId="77777777" w:rsidR="0079769C" w:rsidRDefault="0079769C" w:rsidP="0079769C"/>
    <w:p w14:paraId="0604EC04" w14:textId="77777777" w:rsidR="0079769C" w:rsidRDefault="0079769C" w:rsidP="0079769C"/>
    <w:p w14:paraId="4FA32694" w14:textId="798E9BDF" w:rsidR="00E52F0E" w:rsidRDefault="0079769C" w:rsidP="0079769C">
      <w:pPr>
        <w:jc w:val="center"/>
        <w:rPr>
          <w:sz w:val="32"/>
          <w:szCs w:val="32"/>
        </w:rPr>
      </w:pPr>
      <w:r w:rsidRPr="0034149E">
        <w:rPr>
          <w:sz w:val="32"/>
          <w:szCs w:val="32"/>
        </w:rPr>
        <w:t>GitHub Repository Link</w:t>
      </w:r>
      <w:r w:rsidR="0034149E">
        <w:rPr>
          <w:sz w:val="32"/>
          <w:szCs w:val="32"/>
        </w:rPr>
        <w:t xml:space="preserve"> </w:t>
      </w:r>
      <w:r w:rsidRPr="0034149E">
        <w:rPr>
          <w:sz w:val="32"/>
          <w:szCs w:val="32"/>
        </w:rPr>
        <w:t>-</w:t>
      </w:r>
    </w:p>
    <w:p w14:paraId="4D2EAD90" w14:textId="77777777" w:rsidR="0034149E" w:rsidRPr="0034149E" w:rsidRDefault="0034149E" w:rsidP="0079769C">
      <w:pPr>
        <w:jc w:val="center"/>
        <w:rPr>
          <w:sz w:val="32"/>
          <w:szCs w:val="32"/>
        </w:rPr>
      </w:pPr>
    </w:p>
    <w:p w14:paraId="0F3EE19A" w14:textId="12C54DC0" w:rsidR="0034149E" w:rsidRDefault="00000000" w:rsidP="0034149E">
      <w:pPr>
        <w:jc w:val="center"/>
      </w:pPr>
      <w:hyperlink r:id="rId13" w:history="1">
        <w:r w:rsidR="0034149E">
          <w:rPr>
            <w:rStyle w:val="Hyperlink"/>
          </w:rPr>
          <w:t xml:space="preserve">GovindRawat007/ZidioDev_Intern </w:t>
        </w:r>
      </w:hyperlink>
    </w:p>
    <w:p w14:paraId="0F457D22" w14:textId="2AD41085" w:rsidR="003A2DC6" w:rsidRDefault="00E52F0E" w:rsidP="00E52F0E">
      <w:pPr>
        <w:jc w:val="center"/>
      </w:pPr>
      <w:r w:rsidRPr="0034149E">
        <w:t>https://github.com/GovindRawat007/ZidioDev_Intern</w:t>
      </w:r>
    </w:p>
    <w:p w14:paraId="21C024A6" w14:textId="77777777" w:rsidR="003A2DC6" w:rsidRDefault="003A2DC6"/>
    <w:p w14:paraId="4394A400" w14:textId="77777777" w:rsidR="003A2DC6" w:rsidRDefault="003A2DC6"/>
    <w:p w14:paraId="7D80BDAC" w14:textId="77777777" w:rsidR="003A2DC6" w:rsidRDefault="003A2DC6" w:rsidP="00832546">
      <w:pPr>
        <w:jc w:val="center"/>
      </w:pPr>
    </w:p>
    <w:p w14:paraId="3B9C8DA7" w14:textId="77777777" w:rsidR="003A2DC6" w:rsidRDefault="003A2DC6"/>
    <w:p w14:paraId="2D2ED600" w14:textId="77777777" w:rsidR="003A2DC6" w:rsidRDefault="003A2DC6"/>
    <w:p w14:paraId="0F72DD8A" w14:textId="77777777" w:rsidR="003A2DC6" w:rsidRDefault="003A2DC6"/>
    <w:p w14:paraId="4E687887" w14:textId="1FE9BF14" w:rsidR="0055122C" w:rsidRDefault="0079769C" w:rsidP="0079769C">
      <w:pPr>
        <w:tabs>
          <w:tab w:val="left" w:pos="1839"/>
        </w:tabs>
      </w:pPr>
      <w:r>
        <w:tab/>
      </w:r>
    </w:p>
    <w:p w14:paraId="17C92BC7" w14:textId="77777777" w:rsidR="0055122C" w:rsidRDefault="0055122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52C36C52" w14:textId="77777777" w:rsidTr="003A2DC6">
        <w:trPr>
          <w:trHeight w:val="1288"/>
        </w:trPr>
        <w:tc>
          <w:tcPr>
            <w:tcW w:w="1079" w:type="dxa"/>
          </w:tcPr>
          <w:p w14:paraId="37C805D1" w14:textId="3720BEA1" w:rsidR="0048120C" w:rsidRDefault="000F39FB">
            <w:r>
              <w:lastRenderedPageBreak/>
              <w:tab/>
            </w:r>
          </w:p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0F93F37A" w14:textId="7E01470E" w:rsidR="0048120C" w:rsidRPr="0048120C" w:rsidRDefault="003A2DC6" w:rsidP="00837914">
            <w:pPr>
              <w:pStyle w:val="Quote"/>
            </w:pPr>
            <w:r>
              <w:t>Landing Page</w:t>
            </w:r>
          </w:p>
        </w:tc>
        <w:tc>
          <w:tcPr>
            <w:tcW w:w="1079" w:type="dxa"/>
          </w:tcPr>
          <w:p w14:paraId="39F04CE9" w14:textId="77777777" w:rsidR="0048120C" w:rsidRDefault="0048120C"/>
        </w:tc>
      </w:tr>
      <w:tr w:rsidR="0048120C" w14:paraId="6689ACA1" w14:textId="77777777" w:rsidTr="00185F4A">
        <w:trPr>
          <w:trHeight w:val="339"/>
        </w:trPr>
        <w:tc>
          <w:tcPr>
            <w:tcW w:w="2158" w:type="dxa"/>
            <w:gridSpan w:val="2"/>
          </w:tcPr>
          <w:p w14:paraId="2E1F7249" w14:textId="77777777" w:rsidR="0048120C" w:rsidRDefault="0048120C"/>
        </w:tc>
        <w:tc>
          <w:tcPr>
            <w:tcW w:w="2158" w:type="dxa"/>
          </w:tcPr>
          <w:p w14:paraId="077034F6" w14:textId="77777777" w:rsidR="0048120C" w:rsidRDefault="0048120C"/>
        </w:tc>
        <w:tc>
          <w:tcPr>
            <w:tcW w:w="2158" w:type="dxa"/>
          </w:tcPr>
          <w:p w14:paraId="76AC7E0E" w14:textId="77777777" w:rsidR="0048120C" w:rsidRDefault="0048120C"/>
        </w:tc>
        <w:tc>
          <w:tcPr>
            <w:tcW w:w="2158" w:type="dxa"/>
          </w:tcPr>
          <w:p w14:paraId="526CE43C" w14:textId="77777777" w:rsidR="0048120C" w:rsidRDefault="0048120C"/>
        </w:tc>
        <w:tc>
          <w:tcPr>
            <w:tcW w:w="2158" w:type="dxa"/>
            <w:gridSpan w:val="2"/>
          </w:tcPr>
          <w:p w14:paraId="367CA318" w14:textId="77777777" w:rsidR="0048120C" w:rsidRDefault="0048120C"/>
        </w:tc>
      </w:tr>
      <w:tr w:rsidR="0048120C" w14:paraId="2B12C3A6" w14:textId="77777777" w:rsidTr="00185F4A">
        <w:tc>
          <w:tcPr>
            <w:tcW w:w="1079" w:type="dxa"/>
          </w:tcPr>
          <w:p w14:paraId="4AB07F52" w14:textId="77777777" w:rsidR="0048120C" w:rsidRDefault="0048120C"/>
        </w:tc>
        <w:tc>
          <w:tcPr>
            <w:tcW w:w="8632" w:type="dxa"/>
            <w:gridSpan w:val="5"/>
          </w:tcPr>
          <w:p w14:paraId="701136AA" w14:textId="5F262594" w:rsidR="00A62101" w:rsidRDefault="00411CF3" w:rsidP="003A2DC6"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26B7C13B" wp14:editId="3039098A">
                      <wp:simplePos x="0" y="0"/>
                      <wp:positionH relativeFrom="column">
                        <wp:posOffset>3645535</wp:posOffset>
                      </wp:positionH>
                      <wp:positionV relativeFrom="paragraph">
                        <wp:posOffset>690880</wp:posOffset>
                      </wp:positionV>
                      <wp:extent cx="2679700" cy="2692400"/>
                      <wp:effectExtent l="0" t="0" r="25400" b="12700"/>
                      <wp:wrapNone/>
                      <wp:docPr id="908683926" name="Rectangle: Rounded Corners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79700" cy="2692400"/>
                              </a:xfrm>
                              <a:prstGeom prst="roundRect">
                                <a:avLst/>
                              </a:prstGeom>
                              <a:noFill/>
                              <a:ln w="2540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48A02C1E" w14:textId="2DAFA5C2" w:rsidR="00411CF3" w:rsidRPr="00411CF3" w:rsidRDefault="00411CF3" w:rsidP="00411CF3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411CF3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ABOUT LANDING PAGE</w:t>
                                  </w:r>
                                </w:p>
                                <w:p w14:paraId="22C148C5" w14:textId="77777777" w:rsidR="00411CF3" w:rsidRDefault="00411CF3" w:rsidP="00411CF3">
                                  <w:pPr>
                                    <w:jc w:val="center"/>
                                  </w:pPr>
                                </w:p>
                                <w:p w14:paraId="7F2F82ED" w14:textId="3F15D743" w:rsidR="00411CF3" w:rsidRPr="00BA3AAA" w:rsidRDefault="00411CF3" w:rsidP="00411CF3">
                                  <w:pPr>
                                    <w:rPr>
                                      <w:lang w:val="en-IN"/>
                                    </w:rPr>
                                  </w:pPr>
                                  <w:r>
                                    <w:t>The design of the blog's landing page has been meticulously crafted with a primary focus on enhancing user experience (UX) and visual appeal through careful consideration of color and typography choices.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6B7C13B" id="Rectangle: Rounded Corners 1" o:spid="_x0000_s1026" style="position:absolute;margin-left:287.05pt;margin-top:54.4pt;width:211pt;height:21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" filled="f" strokeweight="2pt">
                      <v:stroke miterlimit="4" joinstyle="miter"/>
                      <v:textbox inset="3pt,3pt,3pt,3pt">
                        <w:txbxContent>
                          <w:p w14:paraId="48A02C1E" w14:textId="2DAFA5C2" w:rsidR="00411CF3" w:rsidRPr="00411CF3" w:rsidRDefault="00411CF3" w:rsidP="00411CF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11CF3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ABOUT LANDING PAGE</w:t>
                            </w:r>
                          </w:p>
                          <w:p w14:paraId="22C148C5" w14:textId="77777777" w:rsidR="00411CF3" w:rsidRDefault="00411CF3" w:rsidP="00411CF3">
                            <w:pPr>
                              <w:jc w:val="center"/>
                            </w:pPr>
                          </w:p>
                          <w:p w14:paraId="7F2F82ED" w14:textId="3F15D743" w:rsidR="00411CF3" w:rsidRPr="00BA3AAA" w:rsidRDefault="00411CF3" w:rsidP="00411CF3">
                            <w:pPr>
                              <w:rPr>
                                <w:lang w:val="en-IN"/>
                              </w:rPr>
                            </w:pPr>
                            <w:r>
                              <w:t>The design of the blog's landing page has been meticulously crafted with a primary focus on enhancing user experience (UX) and visual appeal through careful consideration of color and typography choices.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BA3AA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CFB0230" wp14:editId="17CF915F">
                      <wp:simplePos x="0" y="0"/>
                      <wp:positionH relativeFrom="column">
                        <wp:posOffset>3505835</wp:posOffset>
                      </wp:positionH>
                      <wp:positionV relativeFrom="paragraph">
                        <wp:posOffset>5104130</wp:posOffset>
                      </wp:positionV>
                      <wp:extent cx="425450" cy="476250"/>
                      <wp:effectExtent l="0" t="95250" r="12700" b="19050"/>
                      <wp:wrapNone/>
                      <wp:docPr id="37023127" name="Connector: Elbow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25450" cy="476250"/>
                              </a:xfrm>
                              <a:prstGeom prst="bentConnector3">
                                <a:avLst>
                                  <a:gd name="adj1" fmla="val 47015"/>
                                </a:avLst>
                              </a:prstGeom>
                              <a:noFill/>
                              <a:ln w="3810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triangle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1B9746D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Elbow 3" o:spid="_x0000_s1026" type="#_x0000_t34" style="position:absolute;margin-left:276.05pt;margin-top:401.9pt;width:33.5pt;height:37.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" adj="10155" strokeweight="3pt">
                      <v:stroke endarrow="block" miterlimit="4"/>
                    </v:shape>
                  </w:pict>
                </mc:Fallback>
              </mc:AlternateContent>
            </w:r>
            <w:r w:rsidR="00BA3AA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F36A30E" wp14:editId="555CDA50">
                      <wp:simplePos x="0" y="0"/>
                      <wp:positionH relativeFrom="column">
                        <wp:posOffset>3931285</wp:posOffset>
                      </wp:positionH>
                      <wp:positionV relativeFrom="paragraph">
                        <wp:posOffset>5396230</wp:posOffset>
                      </wp:positionV>
                      <wp:extent cx="2089150" cy="1270000"/>
                      <wp:effectExtent l="0" t="0" r="25400" b="25400"/>
                      <wp:wrapNone/>
                      <wp:docPr id="441842407" name="Rectangle: Rounded Corners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9150" cy="1270000"/>
                              </a:xfrm>
                              <a:prstGeom prst="roundRect">
                                <a:avLst/>
                              </a:prstGeom>
                              <a:noFill/>
                              <a:ln w="2540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47EBC79F" w14:textId="7CB19F06" w:rsidR="00BA3AAA" w:rsidRPr="00411CF3" w:rsidRDefault="00BA3AAA" w:rsidP="00BA3AA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lang w:val="en-IN"/>
                                    </w:rPr>
                                  </w:pPr>
                                  <w:r w:rsidRPr="00411CF3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About Section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6F36A30E" id="_x0000_s1027" style="position:absolute;margin-left:309.55pt;margin-top:424.9pt;width:164.5pt;height:10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" filled="f" strokeweight="2pt">
                      <v:stroke miterlimit="4" joinstyle="miter"/>
                      <v:textbox style="mso-fit-shape-to-text:t" inset="3pt,3pt,3pt,3pt">
                        <w:txbxContent>
                          <w:p w14:paraId="47EBC79F" w14:textId="7CB19F06" w:rsidR="00BA3AAA" w:rsidRPr="00411CF3" w:rsidRDefault="00BA3AAA" w:rsidP="00BA3AAA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IN"/>
                              </w:rPr>
                            </w:pPr>
                            <w:r w:rsidRPr="00411CF3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About Section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40564B" w:rsidRPr="004909D9">
              <w:rPr>
                <w:noProof/>
                <w:lang w:eastAsia="en-AU"/>
              </w:rPr>
              <w:drawing>
                <wp:inline distT="0" distB="0" distL="0" distR="0" wp14:anchorId="3F6F71F1" wp14:editId="0DA5E08D">
                  <wp:extent cx="3512744" cy="6881567"/>
                  <wp:effectExtent l="0" t="0" r="0" b="0"/>
                  <wp:docPr id="8" name="Picture 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167" cy="690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14:paraId="5F6B1BB4" w14:textId="14F652D0" w:rsidR="0048120C" w:rsidRDefault="0048120C"/>
        </w:tc>
      </w:tr>
    </w:tbl>
    <w:p w14:paraId="09E8896E" w14:textId="77777777" w:rsidR="0048120C" w:rsidRDefault="0048120C"/>
    <w:p w14:paraId="3568A76A" w14:textId="77777777" w:rsidR="003A2DC6" w:rsidRDefault="003A2DC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3A2DC6" w14:paraId="46911F9F" w14:textId="77777777" w:rsidTr="00D754C7">
        <w:trPr>
          <w:trHeight w:val="1288"/>
        </w:trPr>
        <w:tc>
          <w:tcPr>
            <w:tcW w:w="1079" w:type="dxa"/>
          </w:tcPr>
          <w:p w14:paraId="2C01CAD8" w14:textId="77777777" w:rsidR="003A2DC6" w:rsidRDefault="003A2DC6" w:rsidP="00D754C7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5BCF9956" w14:textId="2007026A" w:rsidR="003A2DC6" w:rsidRPr="0048120C" w:rsidRDefault="003A2DC6" w:rsidP="00D754C7">
            <w:pPr>
              <w:pStyle w:val="Quote"/>
            </w:pPr>
            <w:r>
              <w:t>Blog Page</w:t>
            </w:r>
          </w:p>
        </w:tc>
        <w:tc>
          <w:tcPr>
            <w:tcW w:w="1079" w:type="dxa"/>
          </w:tcPr>
          <w:p w14:paraId="463A530E" w14:textId="77777777" w:rsidR="003A2DC6" w:rsidRDefault="003A2DC6" w:rsidP="00D754C7"/>
        </w:tc>
      </w:tr>
      <w:tr w:rsidR="003A2DC6" w14:paraId="53592C21" w14:textId="77777777" w:rsidTr="00D754C7">
        <w:trPr>
          <w:trHeight w:val="339"/>
        </w:trPr>
        <w:tc>
          <w:tcPr>
            <w:tcW w:w="2158" w:type="dxa"/>
            <w:gridSpan w:val="2"/>
          </w:tcPr>
          <w:p w14:paraId="4876E0F1" w14:textId="3CDC5B45" w:rsidR="003A2DC6" w:rsidRDefault="003A2DC6" w:rsidP="00D754C7"/>
        </w:tc>
        <w:tc>
          <w:tcPr>
            <w:tcW w:w="2158" w:type="dxa"/>
          </w:tcPr>
          <w:p w14:paraId="13A050A6" w14:textId="77777777" w:rsidR="003A2DC6" w:rsidRDefault="003A2DC6" w:rsidP="00D754C7"/>
        </w:tc>
        <w:tc>
          <w:tcPr>
            <w:tcW w:w="2158" w:type="dxa"/>
          </w:tcPr>
          <w:p w14:paraId="0842B4A5" w14:textId="77777777" w:rsidR="003A2DC6" w:rsidRDefault="003A2DC6" w:rsidP="00D754C7"/>
        </w:tc>
        <w:tc>
          <w:tcPr>
            <w:tcW w:w="2158" w:type="dxa"/>
          </w:tcPr>
          <w:p w14:paraId="0218C43C" w14:textId="77777777" w:rsidR="003A2DC6" w:rsidRDefault="003A2DC6" w:rsidP="00D754C7"/>
        </w:tc>
        <w:tc>
          <w:tcPr>
            <w:tcW w:w="2158" w:type="dxa"/>
            <w:gridSpan w:val="2"/>
          </w:tcPr>
          <w:p w14:paraId="0B2CDE4F" w14:textId="77777777" w:rsidR="003A2DC6" w:rsidRDefault="003A2DC6" w:rsidP="00D754C7"/>
        </w:tc>
      </w:tr>
      <w:tr w:rsidR="003A2DC6" w14:paraId="77798D06" w14:textId="77777777" w:rsidTr="00D754C7">
        <w:tc>
          <w:tcPr>
            <w:tcW w:w="1079" w:type="dxa"/>
          </w:tcPr>
          <w:p w14:paraId="1EFEDE00" w14:textId="77777777" w:rsidR="003A2DC6" w:rsidRDefault="003A2DC6" w:rsidP="00D754C7"/>
        </w:tc>
        <w:tc>
          <w:tcPr>
            <w:tcW w:w="8632" w:type="dxa"/>
            <w:gridSpan w:val="5"/>
          </w:tcPr>
          <w:p w14:paraId="32975F65" w14:textId="403ECE07" w:rsidR="003A2DC6" w:rsidRDefault="00BA3AAA" w:rsidP="003A2DC6"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1FE5243" wp14:editId="6C410B2C">
                      <wp:simplePos x="0" y="0"/>
                      <wp:positionH relativeFrom="column">
                        <wp:posOffset>4025010</wp:posOffset>
                      </wp:positionH>
                      <wp:positionV relativeFrom="paragraph">
                        <wp:posOffset>3444240</wp:posOffset>
                      </wp:positionV>
                      <wp:extent cx="2089150" cy="399415"/>
                      <wp:effectExtent l="0" t="0" r="25400" b="19685"/>
                      <wp:wrapNone/>
                      <wp:docPr id="216696705" name="Rectangle: Rounded Corners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9150" cy="399415"/>
                              </a:xfrm>
                              <a:prstGeom prst="roundRect">
                                <a:avLst>
                                  <a:gd name="adj" fmla="val 19115"/>
                                </a:avLst>
                              </a:prstGeom>
                              <a:noFill/>
                              <a:ln w="2540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4D8616D5" w14:textId="559EAC12" w:rsidR="00BA3AAA" w:rsidRPr="00411CF3" w:rsidRDefault="00BA3AAA" w:rsidP="00BA3AA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lang w:val="en-IN"/>
                                    </w:rPr>
                                  </w:pPr>
                                  <w:r w:rsidRPr="00411CF3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Post Section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1FE5243" id="_x0000_s1028" style="position:absolute;margin-left:316.95pt;margin-top:271.2pt;width:164.5pt;height:31.4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252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" filled="f" strokeweight="2pt">
                      <v:stroke miterlimit="4" joinstyle="miter"/>
                      <v:textbox inset="3pt,3pt,3pt,3pt">
                        <w:txbxContent>
                          <w:p w14:paraId="4D8616D5" w14:textId="559EAC12" w:rsidR="00BA3AAA" w:rsidRPr="00411CF3" w:rsidRDefault="00BA3AAA" w:rsidP="00BA3AAA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IN"/>
                              </w:rPr>
                            </w:pPr>
                            <w:r w:rsidRPr="00411CF3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Post Section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8EA440D" wp14:editId="4472C539">
                      <wp:simplePos x="0" y="0"/>
                      <wp:positionH relativeFrom="column">
                        <wp:posOffset>3273159</wp:posOffset>
                      </wp:positionH>
                      <wp:positionV relativeFrom="paragraph">
                        <wp:posOffset>3038410</wp:posOffset>
                      </wp:positionV>
                      <wp:extent cx="767287" cy="593464"/>
                      <wp:effectExtent l="0" t="95250" r="13970" b="35560"/>
                      <wp:wrapNone/>
                      <wp:docPr id="940337776" name="Connector: Elbow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67287" cy="593464"/>
                              </a:xfrm>
                              <a:prstGeom prst="bentConnector3">
                                <a:avLst>
                                  <a:gd name="adj1" fmla="val 42339"/>
                                </a:avLst>
                              </a:prstGeom>
                              <a:noFill/>
                              <a:ln w="3810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triangle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E3FA19" id="Connector: Elbow 5" o:spid="_x0000_s1026" type="#_x0000_t34" style="position:absolute;margin-left:257.75pt;margin-top:239.25pt;width:60.4pt;height:46.7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" adj="9145" strokeweight="3pt">
                      <v:stroke endarrow="block" miterlimit="4"/>
                    </v:shape>
                  </w:pict>
                </mc:Fallback>
              </mc:AlternateContent>
            </w:r>
            <w:r w:rsidR="003A2DC6" w:rsidRPr="004909D9">
              <w:rPr>
                <w:noProof/>
                <w:lang w:eastAsia="en-AU"/>
              </w:rPr>
              <w:drawing>
                <wp:inline distT="0" distB="0" distL="0" distR="0" wp14:anchorId="0D240B01" wp14:editId="3D5E93EC">
                  <wp:extent cx="3523167" cy="5590580"/>
                  <wp:effectExtent l="0" t="0" r="1270" b="0"/>
                  <wp:docPr id="724979670" name="Picture 724979670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979670" name="Picture 724979670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167" cy="55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14:paraId="743384C6" w14:textId="7566953C" w:rsidR="003A2DC6" w:rsidRDefault="003A2DC6" w:rsidP="00D754C7"/>
        </w:tc>
      </w:tr>
    </w:tbl>
    <w:p w14:paraId="0313DC94" w14:textId="77777777" w:rsidR="003A2DC6" w:rsidRDefault="003A2DC6"/>
    <w:p w14:paraId="602DB722" w14:textId="77777777" w:rsidR="003A2DC6" w:rsidRDefault="003A2DC6"/>
    <w:p w14:paraId="6B19B937" w14:textId="77777777" w:rsidR="003A2DC6" w:rsidRDefault="003A2DC6"/>
    <w:p w14:paraId="332B963E" w14:textId="77777777" w:rsidR="003A2DC6" w:rsidRDefault="003A2DC6"/>
    <w:p w14:paraId="7CB76685" w14:textId="77777777" w:rsidR="003A2DC6" w:rsidRDefault="003A2DC6"/>
    <w:p w14:paraId="4456BBE5" w14:textId="77777777" w:rsidR="003A2DC6" w:rsidRDefault="003A2DC6"/>
    <w:p w14:paraId="31E28942" w14:textId="77777777" w:rsidR="003A2DC6" w:rsidRDefault="003A2DC6"/>
    <w:p w14:paraId="730F42A3" w14:textId="77777777" w:rsidR="003A2DC6" w:rsidRDefault="003A2DC6"/>
    <w:p w14:paraId="5F9DD9EC" w14:textId="77777777" w:rsidR="003A2DC6" w:rsidRDefault="003A2DC6"/>
    <w:p w14:paraId="2A452EED" w14:textId="77777777" w:rsidR="003A2DC6" w:rsidRDefault="003A2DC6"/>
    <w:p w14:paraId="5B8742C2" w14:textId="77777777" w:rsidR="003A2DC6" w:rsidRDefault="003A2DC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3A2DC6" w14:paraId="5520B1AB" w14:textId="77777777" w:rsidTr="00D754C7">
        <w:trPr>
          <w:trHeight w:val="1288"/>
        </w:trPr>
        <w:tc>
          <w:tcPr>
            <w:tcW w:w="1079" w:type="dxa"/>
          </w:tcPr>
          <w:p w14:paraId="1EECBEB0" w14:textId="77777777" w:rsidR="003A2DC6" w:rsidRDefault="003A2DC6" w:rsidP="00D754C7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7B5C2985" w14:textId="7343CD97" w:rsidR="003A2DC6" w:rsidRPr="0048120C" w:rsidRDefault="00A62101" w:rsidP="00D754C7">
            <w:pPr>
              <w:pStyle w:val="Quote"/>
            </w:pPr>
            <w:r>
              <w:t>Post</w:t>
            </w:r>
            <w:r w:rsidR="003A2DC6">
              <w:t xml:space="preserve"> Page</w:t>
            </w:r>
          </w:p>
        </w:tc>
        <w:tc>
          <w:tcPr>
            <w:tcW w:w="1079" w:type="dxa"/>
          </w:tcPr>
          <w:p w14:paraId="19B1CD61" w14:textId="77777777" w:rsidR="003A2DC6" w:rsidRDefault="003A2DC6" w:rsidP="00D754C7"/>
        </w:tc>
      </w:tr>
      <w:tr w:rsidR="003A2DC6" w14:paraId="555BEEC6" w14:textId="77777777" w:rsidTr="00D754C7">
        <w:trPr>
          <w:trHeight w:val="339"/>
        </w:trPr>
        <w:tc>
          <w:tcPr>
            <w:tcW w:w="2158" w:type="dxa"/>
            <w:gridSpan w:val="2"/>
          </w:tcPr>
          <w:p w14:paraId="624CC622" w14:textId="77777777" w:rsidR="003A2DC6" w:rsidRDefault="003A2DC6" w:rsidP="00D754C7"/>
        </w:tc>
        <w:tc>
          <w:tcPr>
            <w:tcW w:w="2158" w:type="dxa"/>
          </w:tcPr>
          <w:p w14:paraId="3659FE76" w14:textId="77777777" w:rsidR="003A2DC6" w:rsidRDefault="003A2DC6" w:rsidP="00D754C7"/>
        </w:tc>
        <w:tc>
          <w:tcPr>
            <w:tcW w:w="2158" w:type="dxa"/>
          </w:tcPr>
          <w:p w14:paraId="3583D53A" w14:textId="77777777" w:rsidR="003A2DC6" w:rsidRDefault="003A2DC6" w:rsidP="00D754C7"/>
        </w:tc>
        <w:tc>
          <w:tcPr>
            <w:tcW w:w="2158" w:type="dxa"/>
          </w:tcPr>
          <w:p w14:paraId="1D97DC2D" w14:textId="77777777" w:rsidR="003A2DC6" w:rsidRDefault="003A2DC6" w:rsidP="00D754C7"/>
        </w:tc>
        <w:tc>
          <w:tcPr>
            <w:tcW w:w="2158" w:type="dxa"/>
            <w:gridSpan w:val="2"/>
          </w:tcPr>
          <w:p w14:paraId="65E67679" w14:textId="7382421B" w:rsidR="003A2DC6" w:rsidRDefault="003A2DC6" w:rsidP="00D754C7"/>
        </w:tc>
      </w:tr>
      <w:tr w:rsidR="003A2DC6" w14:paraId="445DC190" w14:textId="77777777" w:rsidTr="00D754C7">
        <w:tc>
          <w:tcPr>
            <w:tcW w:w="1079" w:type="dxa"/>
          </w:tcPr>
          <w:p w14:paraId="42E41492" w14:textId="77777777" w:rsidR="003A2DC6" w:rsidRDefault="003A2DC6" w:rsidP="00D754C7"/>
        </w:tc>
        <w:tc>
          <w:tcPr>
            <w:tcW w:w="8632" w:type="dxa"/>
            <w:gridSpan w:val="5"/>
          </w:tcPr>
          <w:p w14:paraId="42F5FB6E" w14:textId="2C95AD5C" w:rsidR="003A2DC6" w:rsidRDefault="00411CF3" w:rsidP="003A2DC6"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90B1BF4" wp14:editId="796EEAFB">
                      <wp:simplePos x="0" y="0"/>
                      <wp:positionH relativeFrom="column">
                        <wp:posOffset>3450900</wp:posOffset>
                      </wp:positionH>
                      <wp:positionV relativeFrom="paragraph">
                        <wp:posOffset>1585788</wp:posOffset>
                      </wp:positionV>
                      <wp:extent cx="2976880" cy="5635256"/>
                      <wp:effectExtent l="0" t="0" r="13970" b="22860"/>
                      <wp:wrapNone/>
                      <wp:docPr id="972064629" name="Rectangle: Rounded Corners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6880" cy="5635256"/>
                              </a:xfrm>
                              <a:prstGeom prst="roundRect">
                                <a:avLst/>
                              </a:prstGeom>
                              <a:noFill/>
                              <a:ln w="2540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3E481779" w14:textId="6F580CA3" w:rsidR="00BA3AAA" w:rsidRPr="00411CF3" w:rsidRDefault="0079769C" w:rsidP="00411CF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COMMENT</w:t>
                                  </w:r>
                                  <w:r w:rsidR="00411CF3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SECTION</w:t>
                                  </w:r>
                                </w:p>
                                <w:p w14:paraId="13DBC07A" w14:textId="77777777" w:rsidR="00411CF3" w:rsidRDefault="00411CF3" w:rsidP="00BA3AAA">
                                  <w:pPr>
                                    <w:jc w:val="center"/>
                                  </w:pPr>
                                </w:p>
                                <w:p w14:paraId="6D727476" w14:textId="77777777" w:rsidR="00411CF3" w:rsidRDefault="00411CF3" w:rsidP="00411CF3">
                                  <w:r>
                                    <w:t>The design of the comment section within the blog page prioritizes an enriching user experience (UX), fostering engagement and facilitating meaningful interactions among users.</w:t>
                                  </w:r>
                                  <w:r>
                                    <w:br/>
                                  </w:r>
                                </w:p>
                                <w:p w14:paraId="7D628EB3" w14:textId="77777777" w:rsidR="00411CF3" w:rsidRDefault="00411CF3" w:rsidP="00411CF3">
                                  <w:pPr>
                                    <w:pStyle w:val="ListParagraph"/>
                                    <w:numPr>
                                      <w:ilvl w:val="0"/>
                                      <w:numId w:val="3"/>
                                    </w:numPr>
                                  </w:pPr>
                                  <w:r>
                                    <w:t>Intuitive Interface: The comment section features an intuitive and user-friendly interface, making it easy for visitors to share their thoughts and engage with other users.</w:t>
                                  </w:r>
                                </w:p>
                                <w:p w14:paraId="0EEE49FA" w14:textId="7931C2F6" w:rsidR="00411CF3" w:rsidRPr="00411CF3" w:rsidRDefault="00411CF3" w:rsidP="00411CF3">
                                  <w:pPr>
                                    <w:pStyle w:val="ListParagraph"/>
                                    <w:numPr>
                                      <w:ilvl w:val="0"/>
                                      <w:numId w:val="3"/>
                                    </w:numPr>
                                    <w:rPr>
                                      <w:lang w:val="en-IN"/>
                                    </w:rPr>
                                  </w:pPr>
                                  <w:r>
                                    <w:t>Clear Commenting Process: A streamlined commenting process ensures that users can quickly compose and submit their comments without unnecessary barriers or confusion.</w:t>
                                  </w:r>
                                  <w:r>
                                    <w:br/>
                                  </w:r>
                                </w:p>
                                <w:p w14:paraId="23686DBD" w14:textId="0FC18A96" w:rsidR="00411CF3" w:rsidRPr="00411CF3" w:rsidRDefault="00411CF3" w:rsidP="00411CF3">
                                  <w:pPr>
                                    <w:rPr>
                                      <w:lang w:val="en-IN"/>
                                    </w:rPr>
                                  </w:pPr>
                                  <w:r>
                                    <w:t>By implementing these user-centric design considerations, the comment section of the blog page aims to create a dynamic and interactive space where visitors can share their insights, engage in discussions, and build a sense of community around the content.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90B1BF4" id="_x0000_s1029" style="position:absolute;margin-left:271.7pt;margin-top:124.85pt;width:234.4pt;height:443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" filled="f" strokeweight="2pt">
                      <v:stroke miterlimit="4" joinstyle="miter"/>
                      <v:textbox inset="3pt,3pt,3pt,3pt">
                        <w:txbxContent>
                          <w:p w14:paraId="3E481779" w14:textId="6F580CA3" w:rsidR="00BA3AAA" w:rsidRPr="00411CF3" w:rsidRDefault="0079769C" w:rsidP="00411CF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COMMENT</w:t>
                            </w:r>
                            <w:r w:rsidR="00411CF3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SECTION</w:t>
                            </w:r>
                          </w:p>
                          <w:p w14:paraId="13DBC07A" w14:textId="77777777" w:rsidR="00411CF3" w:rsidRDefault="00411CF3" w:rsidP="00BA3AAA">
                            <w:pPr>
                              <w:jc w:val="center"/>
                            </w:pPr>
                          </w:p>
                          <w:p w14:paraId="6D727476" w14:textId="77777777" w:rsidR="00411CF3" w:rsidRDefault="00411CF3" w:rsidP="00411CF3">
                            <w:r>
                              <w:t>The design of the comment section within the blog page prioritizes an enriching user experience (UX), fostering engagement and facilitating meaningful interactions among users.</w:t>
                            </w:r>
                            <w:r>
                              <w:br/>
                            </w:r>
                          </w:p>
                          <w:p w14:paraId="7D628EB3" w14:textId="77777777" w:rsidR="00411CF3" w:rsidRDefault="00411CF3" w:rsidP="00411CF3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Intuitive Interface: The comment section features an intuitive and user-friendly interface, making it easy for visitors to share their thoughts and engage with other users.</w:t>
                            </w:r>
                          </w:p>
                          <w:p w14:paraId="0EEE49FA" w14:textId="7931C2F6" w:rsidR="00411CF3" w:rsidRPr="00411CF3" w:rsidRDefault="00411CF3" w:rsidP="00411CF3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lang w:val="en-IN"/>
                              </w:rPr>
                            </w:pPr>
                            <w:r>
                              <w:t>Clear Commenting Process: A streamlined commenting process ensures that users can quickly compose and submit their comments without unnecessary barriers or confusion.</w:t>
                            </w:r>
                            <w:r>
                              <w:br/>
                            </w:r>
                          </w:p>
                          <w:p w14:paraId="23686DBD" w14:textId="0FC18A96" w:rsidR="00411CF3" w:rsidRPr="00411CF3" w:rsidRDefault="00411CF3" w:rsidP="00411CF3">
                            <w:pPr>
                              <w:rPr>
                                <w:lang w:val="en-IN"/>
                              </w:rPr>
                            </w:pPr>
                            <w:r>
                              <w:t>By implementing these user-centric design considerations, the comment section of the blog page aims to create a dynamic and interactive space where visitors can share their insights, engage in discussions, and build a sense of community around the content.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5E0657F" wp14:editId="1D947F92">
                      <wp:simplePos x="0" y="0"/>
                      <wp:positionH relativeFrom="column">
                        <wp:posOffset>2749150</wp:posOffset>
                      </wp:positionH>
                      <wp:positionV relativeFrom="paragraph">
                        <wp:posOffset>4509297</wp:posOffset>
                      </wp:positionV>
                      <wp:extent cx="701749" cy="542704"/>
                      <wp:effectExtent l="0" t="95250" r="3175" b="29210"/>
                      <wp:wrapNone/>
                      <wp:docPr id="860299665" name="Connector: Elbow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01749" cy="542704"/>
                              </a:xfrm>
                              <a:prstGeom prst="bentConnector3">
                                <a:avLst>
                                  <a:gd name="adj1" fmla="val 25607"/>
                                </a:avLst>
                              </a:prstGeom>
                              <a:noFill/>
                              <a:ln w="3810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triangle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003253" id="Connector: Elbow 6" o:spid="_x0000_s1026" type="#_x0000_t34" style="position:absolute;margin-left:216.45pt;margin-top:355.05pt;width:55.25pt;height:42.7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" adj="5531" strokeweight="3pt">
                      <v:stroke endarrow="block" miterlimit="4"/>
                    </v:shape>
                  </w:pict>
                </mc:Fallback>
              </mc:AlternateContent>
            </w:r>
            <w:r w:rsidR="003A2DC6" w:rsidRPr="004909D9">
              <w:rPr>
                <w:noProof/>
                <w:lang w:eastAsia="en-AU"/>
              </w:rPr>
              <w:drawing>
                <wp:inline distT="0" distB="0" distL="0" distR="0" wp14:anchorId="5BD794BE" wp14:editId="29842E04">
                  <wp:extent cx="3298658" cy="6901985"/>
                  <wp:effectExtent l="0" t="0" r="635" b="0"/>
                  <wp:docPr id="1886775506" name="Picture 1886775506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775506" name="Picture 188677550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658" cy="690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14:paraId="71BB955B" w14:textId="31F4A1CB" w:rsidR="003A2DC6" w:rsidRDefault="003A2DC6" w:rsidP="00D754C7"/>
        </w:tc>
      </w:tr>
    </w:tbl>
    <w:p w14:paraId="28C1692D" w14:textId="77777777" w:rsidR="003A2DC6" w:rsidRDefault="003A2DC6"/>
    <w:sectPr w:rsidR="003A2DC6" w:rsidSect="00E836F1">
      <w:footerReference w:type="even" r:id="rId17"/>
      <w:footerReference w:type="default" r:id="rId1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B8F6D" w14:textId="77777777" w:rsidR="00E836F1" w:rsidRDefault="00E836F1" w:rsidP="00E74B29">
      <w:r>
        <w:separator/>
      </w:r>
    </w:p>
  </w:endnote>
  <w:endnote w:type="continuationSeparator" w:id="0">
    <w:p w14:paraId="62639F5A" w14:textId="77777777" w:rsidR="00E836F1" w:rsidRDefault="00E836F1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971E4EF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688302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D8002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7C4EF7D8" w14:textId="77777777" w:rsidTr="006709F1">
      <w:tc>
        <w:tcPr>
          <w:tcW w:w="1079" w:type="dxa"/>
        </w:tcPr>
        <w:p w14:paraId="7D94B0AE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C4AF45A" w14:textId="74EC4DA1" w:rsidR="00A62101" w:rsidRPr="00874FE7" w:rsidRDefault="00A62101" w:rsidP="006709F1">
          <w:pPr>
            <w:pStyle w:val="Footer"/>
          </w:pPr>
          <w:r>
            <w:t>Blog Website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728D0552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71218D2" w14:textId="77777777" w:rsidR="00E74B29" w:rsidRPr="00E74B29" w:rsidRDefault="00E74B29" w:rsidP="006709F1">
          <w:pPr>
            <w:pStyle w:val="Footer"/>
          </w:pPr>
        </w:p>
      </w:tc>
    </w:tr>
  </w:tbl>
  <w:p w14:paraId="7C870536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C4F286" w14:textId="77777777" w:rsidR="00E836F1" w:rsidRDefault="00E836F1" w:rsidP="00E74B29">
      <w:r>
        <w:separator/>
      </w:r>
    </w:p>
  </w:footnote>
  <w:footnote w:type="continuationSeparator" w:id="0">
    <w:p w14:paraId="59E4DEF9" w14:textId="77777777" w:rsidR="00E836F1" w:rsidRDefault="00E836F1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4329"/>
    <w:multiLevelType w:val="hybridMultilevel"/>
    <w:tmpl w:val="6A1E7D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F9555B"/>
    <w:multiLevelType w:val="hybridMultilevel"/>
    <w:tmpl w:val="4C18B6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1477496">
    <w:abstractNumId w:val="1"/>
  </w:num>
  <w:num w:numId="2" w16cid:durableId="1626960910">
    <w:abstractNumId w:val="0"/>
  </w:num>
  <w:num w:numId="3" w16cid:durableId="15122621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removePersonalInformation/>
  <w:removeDateAndTime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0C0"/>
    <w:rsid w:val="00086FA5"/>
    <w:rsid w:val="000E4641"/>
    <w:rsid w:val="000F39FB"/>
    <w:rsid w:val="00151F66"/>
    <w:rsid w:val="00177F8D"/>
    <w:rsid w:val="00185F4A"/>
    <w:rsid w:val="002410C0"/>
    <w:rsid w:val="002D2200"/>
    <w:rsid w:val="0034149E"/>
    <w:rsid w:val="003A2DC6"/>
    <w:rsid w:val="0040564B"/>
    <w:rsid w:val="00411CF3"/>
    <w:rsid w:val="0048120C"/>
    <w:rsid w:val="004909D9"/>
    <w:rsid w:val="00521481"/>
    <w:rsid w:val="0055122C"/>
    <w:rsid w:val="00665110"/>
    <w:rsid w:val="006709F1"/>
    <w:rsid w:val="006C60E6"/>
    <w:rsid w:val="0079769C"/>
    <w:rsid w:val="00832546"/>
    <w:rsid w:val="00837914"/>
    <w:rsid w:val="00874FE7"/>
    <w:rsid w:val="008756C8"/>
    <w:rsid w:val="00952F7D"/>
    <w:rsid w:val="0095496A"/>
    <w:rsid w:val="009A38BA"/>
    <w:rsid w:val="00A62101"/>
    <w:rsid w:val="00B43E11"/>
    <w:rsid w:val="00BA3AAA"/>
    <w:rsid w:val="00C54554"/>
    <w:rsid w:val="00C755AB"/>
    <w:rsid w:val="00D43125"/>
    <w:rsid w:val="00D66A3A"/>
    <w:rsid w:val="00DF198B"/>
    <w:rsid w:val="00E52F0E"/>
    <w:rsid w:val="00E74B29"/>
    <w:rsid w:val="00E836F1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CDD6A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3A2DC6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3A2DC6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rsid w:val="00BA3A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BA3A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A3AA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A3A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A3AAA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52F0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rsid w:val="00E52F0E"/>
    <w:rPr>
      <w:color w:val="FF00FF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2F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github.com/GovindRawat007/ZidioDev_Intern" TargetMode="External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ovin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798538C36C14C6994E0046833F279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4EFFC2-A4FC-455F-8DA3-7FD573D3B661}"/>
      </w:docPartPr>
      <w:docPartBody>
        <w:p w:rsidR="00AB158F" w:rsidRDefault="00000000">
          <w:pPr>
            <w:pStyle w:val="9798538C36C14C6994E0046833F279D8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33C"/>
    <w:rsid w:val="005778D4"/>
    <w:rsid w:val="008D41B3"/>
    <w:rsid w:val="00AB158F"/>
    <w:rsid w:val="00C3533C"/>
    <w:rsid w:val="00E02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IN" w:eastAsia="en-I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798538C36C14C6994E0046833F279D8">
    <w:name w:val="9798538C36C14C6994E0046833F279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56584F23-8478-49EA-8C9D-DCB65DAEA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5</Pages>
  <Words>168</Words>
  <Characters>963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2024-03-19T10:56:00Z</dcterms:created>
  <dcterms:modified xsi:type="dcterms:W3CDTF">2024-03-19T18:46:00Z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